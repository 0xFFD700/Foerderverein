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DA" w:rsidRDefault="001C7DF9">
      <w:pPr>
        <w:rPr>
          <w:b/>
          <w:sz w:val="40"/>
          <w:szCs w:val="40"/>
          <w:u w:val="single"/>
        </w:rPr>
      </w:pPr>
      <w:r w:rsidRPr="001C7DF9">
        <w:rPr>
          <w:b/>
          <w:sz w:val="40"/>
          <w:szCs w:val="40"/>
          <w:u w:val="single"/>
        </w:rPr>
        <w:t>Projekte bzw. Unterstützungsmaßnahmen:</w:t>
      </w:r>
    </w:p>
    <w:p w:rsidR="00A16D4C" w:rsidRPr="001C7DF9" w:rsidRDefault="00A16D4C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1C7DF9" w:rsidRDefault="001C7DF9" w:rsidP="001C7DF9">
      <w:pPr>
        <w:pStyle w:val="Listenabsatz"/>
        <w:numPr>
          <w:ilvl w:val="0"/>
          <w:numId w:val="1"/>
        </w:numPr>
      </w:pPr>
      <w:r>
        <w:t>Erneuerung der Sitzkissen im Raum der Stille</w:t>
      </w:r>
    </w:p>
    <w:p w:rsidR="00A16D4C" w:rsidRDefault="00A16D4C" w:rsidP="00A16D4C">
      <w:pPr>
        <w:pStyle w:val="Listenabsatz"/>
      </w:pPr>
    </w:p>
    <w:p w:rsidR="00A16D4C" w:rsidRDefault="001C7DF9" w:rsidP="00A16D4C">
      <w:pPr>
        <w:pStyle w:val="Listenabsatz"/>
        <w:numPr>
          <w:ilvl w:val="0"/>
          <w:numId w:val="1"/>
        </w:numPr>
        <w:spacing w:after="0" w:line="240" w:lineRule="auto"/>
      </w:pPr>
      <w:r>
        <w:t>Startgeld (Schüler) für Panoramalauf Freising</w:t>
      </w:r>
    </w:p>
    <w:p w:rsidR="00A16D4C" w:rsidRDefault="00A16D4C" w:rsidP="00A16D4C">
      <w:pPr>
        <w:spacing w:after="0" w:line="240" w:lineRule="auto"/>
      </w:pPr>
    </w:p>
    <w:p w:rsidR="001C7DF9" w:rsidRDefault="0056065D" w:rsidP="00A16D4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Finanzielle </w:t>
      </w:r>
      <w:r w:rsidR="001C7DF9">
        <w:t>Unterstützung von Schülerinnen</w:t>
      </w:r>
      <w:r w:rsidR="00042F5F">
        <w:t>/Schülern</w:t>
      </w:r>
    </w:p>
    <w:p w:rsidR="001C7DF9" w:rsidRDefault="001C7DF9" w:rsidP="00A16D4C">
      <w:pPr>
        <w:pStyle w:val="Listenabsatz"/>
        <w:spacing w:after="0" w:line="240" w:lineRule="auto"/>
      </w:pPr>
      <w:r>
        <w:t xml:space="preserve">(z.B. </w:t>
      </w:r>
      <w:r w:rsidR="0056065D">
        <w:t xml:space="preserve">Orientierungs- und Teambildungswoche in </w:t>
      </w:r>
      <w:proofErr w:type="spellStart"/>
      <w:r w:rsidR="0056065D">
        <w:t>Benediktbeuern</w:t>
      </w:r>
      <w:proofErr w:type="spellEnd"/>
      <w:r w:rsidR="00042F5F">
        <w:t>, Klassenausflug, Literatur für Prüfungsvorbereitung</w:t>
      </w:r>
      <w:r w:rsidR="00A16D4C">
        <w:t>, Materialgeld, Übernahme von Fahrtkosten)</w:t>
      </w:r>
    </w:p>
    <w:p w:rsidR="00A16D4C" w:rsidRDefault="00A16D4C" w:rsidP="00A16D4C">
      <w:pPr>
        <w:pStyle w:val="Listenabsatz"/>
        <w:spacing w:after="0" w:line="240" w:lineRule="auto"/>
      </w:pPr>
    </w:p>
    <w:p w:rsidR="00042F5F" w:rsidRDefault="00A16D4C" w:rsidP="00A16D4C">
      <w:pPr>
        <w:spacing w:after="0" w:line="240" w:lineRule="auto"/>
      </w:pPr>
      <w:r>
        <w:t xml:space="preserve">       -      Marketingprojekte in Industrieklassen</w:t>
      </w:r>
    </w:p>
    <w:p w:rsidR="00A16D4C" w:rsidRDefault="00A16D4C" w:rsidP="00A16D4C">
      <w:pPr>
        <w:spacing w:after="0" w:line="240" w:lineRule="auto"/>
      </w:pPr>
    </w:p>
    <w:p w:rsidR="00A16D4C" w:rsidRDefault="00A16D4C" w:rsidP="00A16D4C">
      <w:pPr>
        <w:pStyle w:val="Listenabsatz"/>
        <w:numPr>
          <w:ilvl w:val="0"/>
          <w:numId w:val="1"/>
        </w:numPr>
        <w:spacing w:after="0" w:line="240" w:lineRule="auto"/>
      </w:pPr>
      <w:r>
        <w:t>Anschaffung Wasserflaschen für Trinkbrunnen</w:t>
      </w:r>
    </w:p>
    <w:p w:rsidR="00735A70" w:rsidRDefault="00735A70" w:rsidP="00735A70">
      <w:pPr>
        <w:pStyle w:val="Listenabsatz"/>
        <w:spacing w:after="0" w:line="240" w:lineRule="auto"/>
      </w:pPr>
    </w:p>
    <w:p w:rsidR="00735A70" w:rsidRDefault="00735A70" w:rsidP="00A16D4C">
      <w:pPr>
        <w:pStyle w:val="Listenabsatz"/>
        <w:numPr>
          <w:ilvl w:val="0"/>
          <w:numId w:val="1"/>
        </w:numPr>
        <w:spacing w:after="0" w:line="240" w:lineRule="auto"/>
      </w:pPr>
      <w:r>
        <w:t>Anschaffung von Schreibblöcken</w:t>
      </w:r>
    </w:p>
    <w:p w:rsidR="00C56DFD" w:rsidRDefault="00C56DFD" w:rsidP="00C56DFD">
      <w:pPr>
        <w:pStyle w:val="Listenabsatz"/>
      </w:pPr>
    </w:p>
    <w:p w:rsidR="00C56DFD" w:rsidRDefault="00C56DFD" w:rsidP="00C56DFD">
      <w:pPr>
        <w:spacing w:after="0" w:line="240" w:lineRule="auto"/>
      </w:pPr>
      <w:r w:rsidRPr="00C56DFD">
        <w:rPr>
          <w:u w:val="single"/>
        </w:rPr>
        <w:t>Geplant:</w:t>
      </w:r>
      <w:r>
        <w:t xml:space="preserve">  </w:t>
      </w:r>
      <w:proofErr w:type="spellStart"/>
      <w:r>
        <w:t>Defi</w:t>
      </w:r>
      <w:proofErr w:type="spellEnd"/>
    </w:p>
    <w:p w:rsidR="0056065D" w:rsidRDefault="00042F5F" w:rsidP="00042F5F">
      <w:pPr>
        <w:spacing w:after="0" w:line="240" w:lineRule="auto"/>
      </w:pPr>
      <w:r>
        <w:t xml:space="preserve">       </w:t>
      </w:r>
    </w:p>
    <w:p w:rsidR="00042F5F" w:rsidRDefault="00042F5F" w:rsidP="00042F5F">
      <w:pPr>
        <w:spacing w:after="0" w:line="240" w:lineRule="auto"/>
      </w:pPr>
      <w:r>
        <w:tab/>
      </w:r>
    </w:p>
    <w:p w:rsidR="0056065D" w:rsidRDefault="0056065D" w:rsidP="00042F5F">
      <w:pPr>
        <w:spacing w:after="0" w:line="240" w:lineRule="auto"/>
      </w:pPr>
    </w:p>
    <w:p w:rsidR="0056065D" w:rsidRDefault="0056065D" w:rsidP="00042F5F">
      <w:pPr>
        <w:pStyle w:val="Listenabsatz"/>
        <w:spacing w:after="0" w:line="240" w:lineRule="auto"/>
      </w:pPr>
    </w:p>
    <w:p w:rsidR="001C7DF9" w:rsidRDefault="001C7DF9"/>
    <w:sectPr w:rsidR="001C7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6A98"/>
    <w:multiLevelType w:val="hybridMultilevel"/>
    <w:tmpl w:val="1016907A"/>
    <w:lvl w:ilvl="0" w:tplc="8BA6C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F9"/>
    <w:rsid w:val="00042F5F"/>
    <w:rsid w:val="001C7DF9"/>
    <w:rsid w:val="0056065D"/>
    <w:rsid w:val="00735A70"/>
    <w:rsid w:val="008C00DA"/>
    <w:rsid w:val="00A16D4C"/>
    <w:rsid w:val="00C5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B159F8D0.dotm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cp:lastPrinted>2014-12-08T15:47:00Z</cp:lastPrinted>
  <dcterms:created xsi:type="dcterms:W3CDTF">2014-12-04T12:22:00Z</dcterms:created>
  <dcterms:modified xsi:type="dcterms:W3CDTF">2014-12-08T15:47:00Z</dcterms:modified>
</cp:coreProperties>
</file>