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AC0" w:rsidRPr="00B37A0B" w:rsidRDefault="00B37A0B">
      <w:pPr>
        <w:rPr>
          <w:sz w:val="36"/>
          <w:szCs w:val="36"/>
        </w:rPr>
      </w:pPr>
      <w:r w:rsidRPr="00B37A0B">
        <w:rPr>
          <w:sz w:val="36"/>
          <w:szCs w:val="36"/>
        </w:rPr>
        <w:t>Homepage Förderverein</w:t>
      </w:r>
    </w:p>
    <w:p w:rsidR="00B37A0B" w:rsidRDefault="00B37A0B"/>
    <w:p w:rsidR="00B37A0B" w:rsidRDefault="00B37A0B" w:rsidP="00B37A0B">
      <w:pPr>
        <w:tabs>
          <w:tab w:val="left" w:pos="2268"/>
        </w:tabs>
      </w:pPr>
      <w:r>
        <w:t xml:space="preserve">Startseite:  </w:t>
      </w:r>
      <w:r>
        <w:tab/>
        <w:t>Falsches Logo</w:t>
      </w:r>
      <w:r w:rsidR="00DA4AC0">
        <w:t xml:space="preserve"> </w:t>
      </w:r>
      <w:r w:rsidR="00DA4AC0" w:rsidRPr="00DA4AC0">
        <w:rPr>
          <w:color w:val="FF0000"/>
        </w:rPr>
        <w:t>(richtiges Logo im Anhang)</w:t>
      </w:r>
    </w:p>
    <w:p w:rsidR="00B37A0B" w:rsidRDefault="00B37A0B" w:rsidP="00B37A0B">
      <w:pPr>
        <w:tabs>
          <w:tab w:val="left" w:pos="2268"/>
        </w:tabs>
      </w:pPr>
    </w:p>
    <w:p w:rsidR="00DA4AC0" w:rsidRDefault="00B37A0B" w:rsidP="00DA4AC0">
      <w:pPr>
        <w:tabs>
          <w:tab w:val="left" w:pos="2268"/>
        </w:tabs>
        <w:spacing w:after="0" w:line="240" w:lineRule="auto"/>
      </w:pPr>
      <w:r>
        <w:t xml:space="preserve">Vorstand: </w:t>
      </w:r>
      <w:r>
        <w:tab/>
        <w:t>Bilder müssen erneuert werden</w:t>
      </w:r>
      <w:r w:rsidR="00DA4AC0">
        <w:t xml:space="preserve"> (muss zu einem späteren Zeitpunkt   </w:t>
      </w:r>
    </w:p>
    <w:p w:rsidR="00DA4AC0" w:rsidRDefault="00DA4AC0" w:rsidP="00DA4AC0">
      <w:pPr>
        <w:tabs>
          <w:tab w:val="left" w:pos="2268"/>
        </w:tabs>
        <w:spacing w:after="0" w:line="240" w:lineRule="auto"/>
      </w:pPr>
      <w:r>
        <w:t xml:space="preserve">                                              erfolgen, da Mitgliederversammlung mit Neuwahlen erst am 13.04.16 </w:t>
      </w:r>
    </w:p>
    <w:p w:rsidR="00B37A0B" w:rsidRDefault="00DA4AC0" w:rsidP="00DA4AC0">
      <w:pPr>
        <w:tabs>
          <w:tab w:val="left" w:pos="2268"/>
        </w:tabs>
        <w:spacing w:after="0" w:line="240" w:lineRule="auto"/>
      </w:pPr>
      <w:r>
        <w:t xml:space="preserve">                                              stattfindet)</w:t>
      </w:r>
    </w:p>
    <w:p w:rsidR="00B37A0B" w:rsidRDefault="00B37A0B" w:rsidP="00B37A0B">
      <w:pPr>
        <w:tabs>
          <w:tab w:val="left" w:pos="2268"/>
        </w:tabs>
      </w:pPr>
    </w:p>
    <w:p w:rsidR="00B37A0B" w:rsidRPr="00DA4AC0" w:rsidRDefault="00B37A0B" w:rsidP="00B37A0B">
      <w:pPr>
        <w:tabs>
          <w:tab w:val="left" w:pos="2268"/>
        </w:tabs>
        <w:rPr>
          <w:color w:val="FF0000"/>
        </w:rPr>
      </w:pPr>
      <w:r>
        <w:t xml:space="preserve">Sponsoren: </w:t>
      </w:r>
      <w:r>
        <w:tab/>
      </w:r>
      <w:r w:rsidRPr="00DA4AC0">
        <w:rPr>
          <w:color w:val="FF0000"/>
        </w:rPr>
        <w:t xml:space="preserve">Name </w:t>
      </w:r>
      <w:r w:rsidR="00DA4AC0" w:rsidRPr="00DA4AC0">
        <w:rPr>
          <w:color w:val="FF0000"/>
        </w:rPr>
        <w:t>der Firma verdeckt z.T. das Logo</w:t>
      </w:r>
    </w:p>
    <w:p w:rsidR="00B37A0B" w:rsidRDefault="00B37A0B" w:rsidP="00B37A0B">
      <w:pPr>
        <w:tabs>
          <w:tab w:val="left" w:pos="2268"/>
        </w:tabs>
      </w:pPr>
    </w:p>
    <w:p w:rsidR="00B37A0B" w:rsidRPr="00DA4AC0" w:rsidRDefault="00B37A0B" w:rsidP="00B37A0B">
      <w:pPr>
        <w:tabs>
          <w:tab w:val="left" w:pos="2268"/>
        </w:tabs>
        <w:rPr>
          <w:color w:val="FF0000"/>
        </w:rPr>
      </w:pPr>
      <w:r>
        <w:t xml:space="preserve">Projekte: </w:t>
      </w:r>
      <w:r>
        <w:tab/>
        <w:t>evtl. Bilder vom Flyer</w:t>
      </w:r>
      <w:r w:rsidR="00DA4AC0">
        <w:t xml:space="preserve"> </w:t>
      </w:r>
      <w:r w:rsidR="00DA4AC0" w:rsidRPr="00DA4AC0">
        <w:rPr>
          <w:color w:val="FF0000"/>
        </w:rPr>
        <w:t>(im Anhang)</w:t>
      </w:r>
    </w:p>
    <w:p w:rsidR="00B37A0B" w:rsidRDefault="00B37A0B" w:rsidP="00B37A0B">
      <w:pPr>
        <w:tabs>
          <w:tab w:val="left" w:pos="2268"/>
        </w:tabs>
      </w:pPr>
    </w:p>
    <w:p w:rsidR="00DA4AC0" w:rsidRDefault="00B37A0B" w:rsidP="00DA4AC0">
      <w:pPr>
        <w:tabs>
          <w:tab w:val="left" w:pos="2268"/>
        </w:tabs>
        <w:spacing w:after="0" w:line="240" w:lineRule="auto"/>
      </w:pPr>
      <w:r>
        <w:t xml:space="preserve">Mitgliedschaften: </w:t>
      </w:r>
      <w:r>
        <w:tab/>
        <w:t>BLZ und Kontonummer durch IBAN ersetzen</w:t>
      </w:r>
      <w:r w:rsidR="00DA4AC0">
        <w:t xml:space="preserve"> </w:t>
      </w:r>
    </w:p>
    <w:p w:rsidR="00B37A0B" w:rsidRDefault="00DA4AC0" w:rsidP="00DA4AC0">
      <w:pPr>
        <w:tabs>
          <w:tab w:val="left" w:pos="2268"/>
        </w:tabs>
        <w:spacing w:after="0" w:line="240" w:lineRule="auto"/>
      </w:pPr>
      <w:r>
        <w:t xml:space="preserve">                                              </w:t>
      </w:r>
      <w:r w:rsidRPr="00DA4AC0">
        <w:rPr>
          <w:color w:val="FF0000"/>
        </w:rPr>
        <w:t>(DE 56 7005 1003 0025 4656 18)</w:t>
      </w:r>
    </w:p>
    <w:p w:rsidR="00B37A0B" w:rsidRDefault="00B37A0B" w:rsidP="00B37A0B">
      <w:pPr>
        <w:tabs>
          <w:tab w:val="left" w:pos="2268"/>
        </w:tabs>
      </w:pPr>
      <w:r>
        <w:tab/>
        <w:t xml:space="preserve">Downloads </w:t>
      </w:r>
      <w:r w:rsidR="00DA4AC0">
        <w:t xml:space="preserve">(Beitrittserklärung, Satzung) </w:t>
      </w:r>
      <w:r>
        <w:t>funktionieren nicht</w:t>
      </w:r>
    </w:p>
    <w:p w:rsidR="00DA4AC0" w:rsidRPr="00DA4AC0" w:rsidRDefault="00DA4AC0" w:rsidP="00DA4AC0">
      <w:pPr>
        <w:pStyle w:val="Listenabsatz"/>
        <w:numPr>
          <w:ilvl w:val="0"/>
          <w:numId w:val="1"/>
        </w:numPr>
        <w:tabs>
          <w:tab w:val="left" w:pos="2268"/>
        </w:tabs>
        <w:rPr>
          <w:color w:val="FF0000"/>
        </w:rPr>
      </w:pPr>
      <w:r w:rsidRPr="00DA4AC0">
        <w:rPr>
          <w:color w:val="FF0000"/>
        </w:rPr>
        <w:t>Beitrittserklärung und Satzung im Anhang</w:t>
      </w:r>
      <w:bookmarkStart w:id="0" w:name="_GoBack"/>
      <w:bookmarkEnd w:id="0"/>
    </w:p>
    <w:p w:rsidR="00B37A0B" w:rsidRDefault="00B37A0B" w:rsidP="00B37A0B">
      <w:pPr>
        <w:tabs>
          <w:tab w:val="left" w:pos="2268"/>
        </w:tabs>
      </w:pPr>
    </w:p>
    <w:p w:rsidR="00B37A0B" w:rsidRDefault="00DA4AC0" w:rsidP="00B37A0B">
      <w:pPr>
        <w:tabs>
          <w:tab w:val="left" w:pos="2268"/>
        </w:tabs>
      </w:pPr>
      <w:r>
        <w:t>Impressum:</w:t>
      </w:r>
      <w:r>
        <w:tab/>
        <w:t xml:space="preserve">Aktualisieren: Schulleitung: </w:t>
      </w:r>
      <w:proofErr w:type="spellStart"/>
      <w:r w:rsidRPr="00DA4AC0">
        <w:rPr>
          <w:color w:val="FF0000"/>
        </w:rPr>
        <w:t>OStD</w:t>
      </w:r>
      <w:proofErr w:type="spellEnd"/>
      <w:r w:rsidRPr="00DA4AC0">
        <w:rPr>
          <w:color w:val="FF0000"/>
        </w:rPr>
        <w:t xml:space="preserve"> M. Fischer</w:t>
      </w:r>
      <w:r>
        <w:t xml:space="preserve">, </w:t>
      </w:r>
      <w:proofErr w:type="spellStart"/>
      <w:r>
        <w:t>StRin</w:t>
      </w:r>
      <w:proofErr w:type="spellEnd"/>
      <w:r>
        <w:t xml:space="preserve"> I. Link</w:t>
      </w:r>
    </w:p>
    <w:p w:rsidR="00DA4AC0" w:rsidRDefault="00DA4AC0" w:rsidP="00DA4AC0">
      <w:pPr>
        <w:tabs>
          <w:tab w:val="left" w:pos="2268"/>
        </w:tabs>
        <w:spacing w:after="0" w:line="240" w:lineRule="auto"/>
      </w:pPr>
      <w:r>
        <w:t xml:space="preserve">                                                                       Die Berufsschule Freising ist eine Körperschaft des </w:t>
      </w:r>
    </w:p>
    <w:p w:rsidR="00DA4AC0" w:rsidRPr="00571E53" w:rsidRDefault="00DA4AC0" w:rsidP="00DA4AC0">
      <w:pPr>
        <w:tabs>
          <w:tab w:val="left" w:pos="2268"/>
        </w:tabs>
        <w:spacing w:after="0" w:line="240" w:lineRule="auto"/>
        <w:rPr>
          <w:color w:val="FF0000"/>
        </w:rPr>
      </w:pPr>
      <w:r>
        <w:t xml:space="preserve">                                                                       Öffentlichen Rechts. Sie wird durch den </w:t>
      </w:r>
      <w:r w:rsidRPr="00571E53">
        <w:rPr>
          <w:color w:val="FF0000"/>
        </w:rPr>
        <w:t xml:space="preserve">Schulleiter Herrn </w:t>
      </w:r>
    </w:p>
    <w:p w:rsidR="00DA4AC0" w:rsidRDefault="00DA4AC0" w:rsidP="00DA4AC0">
      <w:pPr>
        <w:tabs>
          <w:tab w:val="left" w:pos="2268"/>
        </w:tabs>
        <w:spacing w:after="0" w:line="240" w:lineRule="auto"/>
      </w:pPr>
      <w:r w:rsidRPr="00571E53">
        <w:rPr>
          <w:color w:val="FF0000"/>
        </w:rPr>
        <w:t xml:space="preserve">                                                                       </w:t>
      </w:r>
      <w:proofErr w:type="spellStart"/>
      <w:r w:rsidRPr="00571E53">
        <w:rPr>
          <w:color w:val="FF0000"/>
        </w:rPr>
        <w:t>OStD</w:t>
      </w:r>
      <w:proofErr w:type="spellEnd"/>
      <w:r w:rsidRPr="00571E53">
        <w:rPr>
          <w:color w:val="FF0000"/>
        </w:rPr>
        <w:t xml:space="preserve"> M. Fischer vertreten</w:t>
      </w:r>
      <w:r>
        <w:t>…</w:t>
      </w:r>
      <w:proofErr w:type="gramStart"/>
      <w:r>
        <w:t>..</w:t>
      </w:r>
      <w:proofErr w:type="gramEnd"/>
    </w:p>
    <w:p w:rsidR="00DA4AC0" w:rsidRDefault="00DA4AC0" w:rsidP="00B37A0B">
      <w:pPr>
        <w:tabs>
          <w:tab w:val="left" w:pos="2268"/>
        </w:tabs>
      </w:pPr>
      <w:r>
        <w:t xml:space="preserve">                                                                    </w:t>
      </w:r>
    </w:p>
    <w:p w:rsidR="00B37A0B" w:rsidRDefault="00B37A0B" w:rsidP="00B37A0B">
      <w:pPr>
        <w:tabs>
          <w:tab w:val="left" w:pos="2268"/>
        </w:tabs>
      </w:pPr>
    </w:p>
    <w:sectPr w:rsidR="00B37A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B1ADA"/>
    <w:multiLevelType w:val="hybridMultilevel"/>
    <w:tmpl w:val="3CB6A552"/>
    <w:lvl w:ilvl="0" w:tplc="FB82759C">
      <w:numFmt w:val="bullet"/>
      <w:lvlText w:val=""/>
      <w:lvlJc w:val="left"/>
      <w:pPr>
        <w:ind w:left="265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0B"/>
    <w:rsid w:val="0055445C"/>
    <w:rsid w:val="00571E53"/>
    <w:rsid w:val="00B37A0B"/>
    <w:rsid w:val="00DA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4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FBE5C02B.dotm</Template>
  <TotalTime>0</TotalTime>
  <Pages>1</Pages>
  <Words>159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2016-04-07T07:57:00Z</dcterms:created>
  <dcterms:modified xsi:type="dcterms:W3CDTF">2016-04-07T07:57:00Z</dcterms:modified>
</cp:coreProperties>
</file>